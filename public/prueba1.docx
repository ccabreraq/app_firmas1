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5F11F6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A1B4AC8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A4CF541" wp14:editId="7569BB71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49E4A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4CF541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D549E4A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410B67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33FA72" w14:textId="388625C3" w:rsidR="001B2ABD" w:rsidRPr="0059649E" w:rsidRDefault="00691651" w:rsidP="001B2ABD">
            <w:pPr>
              <w:pStyle w:val="Ttulo"/>
            </w:pPr>
            <w:r>
              <w:t>{</w:t>
            </w:r>
            <w:proofErr w:type="gramStart"/>
            <w:r>
              <w:t>d.firstname</w:t>
            </w:r>
            <w:proofErr w:type="gramEnd"/>
            <w:r>
              <w:t>}</w:t>
            </w:r>
          </w:p>
          <w:sdt>
            <w:sdtPr>
              <w:rPr>
                <w:spacing w:val="32"/>
                <w:w w:val="89"/>
              </w:rPr>
              <w:id w:val="2107002140"/>
              <w:placeholder>
                <w:docPart w:val="F6F3EBB5A938497EB5614F7954115A72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151BC8C0" w14:textId="77777777" w:rsidR="001B2ABD" w:rsidRPr="0059649E" w:rsidRDefault="001B2ABD" w:rsidP="001B2ABD">
                <w:pPr>
                  <w:pStyle w:val="Subttulo"/>
                </w:pPr>
                <w:r w:rsidRPr="009A09AC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9A09AC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14:paraId="7FDE771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7CC6C292B864F16802806823DC4E341"/>
              </w:placeholder>
              <w:temporary/>
              <w:showingPlcHdr/>
              <w15:appearance w15:val="hidden"/>
            </w:sdtPr>
            <w:sdtEndPr/>
            <w:sdtContent>
              <w:p w14:paraId="6E4F82D8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0D23DB9866A04278B6745F117DCC3ECF"/>
              </w:placeholder>
              <w:temporary/>
              <w:showingPlcHdr/>
              <w15:appearance w15:val="hidden"/>
            </w:sdtPr>
            <w:sdtEndPr/>
            <w:sdtContent>
              <w:p w14:paraId="7B5B8809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017EACF2" w14:textId="77777777" w:rsidR="009260CD" w:rsidRPr="0059649E" w:rsidRDefault="009260CD" w:rsidP="009260CD"/>
              <w:p w14:paraId="73BD7423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461D53B5" w14:textId="77777777" w:rsidR="00036450" w:rsidRPr="0059649E" w:rsidRDefault="00036450" w:rsidP="00036450"/>
          <w:sdt>
            <w:sdtPr>
              <w:id w:val="-1954003311"/>
              <w:placeholder>
                <w:docPart w:val="46B8AEBF97804F40B503D2898F6C5309"/>
              </w:placeholder>
              <w:temporary/>
              <w:showingPlcHdr/>
              <w15:appearance w15:val="hidden"/>
            </w:sdtPr>
            <w:sdtEndPr/>
            <w:sdtContent>
              <w:p w14:paraId="6E2128D5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D4E91770E73470596817B17EB058FE1"/>
              </w:placeholder>
              <w:temporary/>
              <w:showingPlcHdr/>
              <w15:appearance w15:val="hidden"/>
            </w:sdtPr>
            <w:sdtEndPr/>
            <w:sdtContent>
              <w:p w14:paraId="09286AAB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EDD2591224DA4BB58C9840D74A2037BC"/>
              </w:placeholder>
              <w:temporary/>
              <w:showingPlcHdr/>
              <w15:appearance w15:val="hidden"/>
            </w:sdtPr>
            <w:sdtEndPr/>
            <w:sdtContent>
              <w:p w14:paraId="6E90DC30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465C14E0" w14:textId="77777777" w:rsidR="004D3011" w:rsidRPr="0059649E" w:rsidRDefault="004D3011" w:rsidP="004D3011"/>
          <w:sdt>
            <w:sdtPr>
              <w:id w:val="67859272"/>
              <w:placeholder>
                <w:docPart w:val="3D864EA98C8B4B389F58F21DD40F198E"/>
              </w:placeholder>
              <w:temporary/>
              <w:showingPlcHdr/>
              <w15:appearance w15:val="hidden"/>
            </w:sdtPr>
            <w:sdtEndPr/>
            <w:sdtContent>
              <w:p w14:paraId="55999D88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1B8AEFC7E2B6458F98B754FB9498E007"/>
              </w:placeholder>
              <w:temporary/>
              <w:showingPlcHdr/>
              <w15:appearance w15:val="hidden"/>
            </w:sdtPr>
            <w:sdtEndPr/>
            <w:sdtContent>
              <w:p w14:paraId="013D412D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25FA1BDD" w14:textId="77777777" w:rsidR="004D3011" w:rsidRPr="0059649E" w:rsidRDefault="004D3011" w:rsidP="004D3011"/>
          <w:sdt>
            <w:sdtPr>
              <w:id w:val="-240260293"/>
              <w:placeholder>
                <w:docPart w:val="C56D8C828923467EB7DE9301550E7C14"/>
              </w:placeholder>
              <w:temporary/>
              <w:showingPlcHdr/>
              <w15:appearance w15:val="hidden"/>
            </w:sdtPr>
            <w:sdtEndPr/>
            <w:sdtContent>
              <w:p w14:paraId="070BAFD4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936630B4439E4DA8968F02F352343385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6664FC04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4B251D27" w14:textId="77777777" w:rsidR="004142CD" w:rsidRPr="0059649E" w:rsidRDefault="004142CD" w:rsidP="004142CD"/>
          <w:sdt>
            <w:sdtPr>
              <w:id w:val="-1444214663"/>
              <w:placeholder>
                <w:docPart w:val="4BB6F2DF47F74A7DAA217A026C4F316D"/>
              </w:placeholder>
              <w:temporary/>
              <w:showingPlcHdr/>
              <w15:appearance w15:val="hidden"/>
            </w:sdtPr>
            <w:sdtEndPr/>
            <w:sdtContent>
              <w:p w14:paraId="69DC2E58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54DDD5253CD642AA919EA4988D1C0C03"/>
              </w:placeholder>
              <w:temporary/>
              <w:showingPlcHdr/>
              <w15:appearance w15:val="hidden"/>
            </w:sdtPr>
            <w:sdtEndPr/>
            <w:sdtContent>
              <w:p w14:paraId="3EEAC341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6ECA0053CE7B4035A1BD2341C458C4E8"/>
              </w:placeholder>
              <w:temporary/>
              <w:showingPlcHdr/>
              <w15:appearance w15:val="hidden"/>
            </w:sdtPr>
            <w:sdtEndPr/>
            <w:sdtContent>
              <w:p w14:paraId="4F5173EC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BF8CFB3F56924C37902A35B14AD39A25"/>
              </w:placeholder>
              <w:temporary/>
              <w:showingPlcHdr/>
              <w15:appearance w15:val="hidden"/>
            </w:sdtPr>
            <w:sdtEndPr/>
            <w:sdtContent>
              <w:p w14:paraId="02D90060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E1B30F92D15A482B9245A010242F636E"/>
              </w:placeholder>
              <w:temporary/>
              <w:showingPlcHdr/>
              <w15:appearance w15:val="hidden"/>
            </w:sdtPr>
            <w:sdtEndPr/>
            <w:sdtContent>
              <w:p w14:paraId="59F01BF8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6B6DE2AB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DC7137A099A41F3A787983CFEB04C77"/>
              </w:placeholder>
              <w:temporary/>
              <w:showingPlcHdr/>
              <w15:appearance w15:val="hidden"/>
            </w:sdtPr>
            <w:sdtEndPr/>
            <w:sdtContent>
              <w:p w14:paraId="719DA85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84FF2F0" w14:textId="0D48B7B9" w:rsidR="00036450" w:rsidRPr="0059649E" w:rsidRDefault="00691651" w:rsidP="00B359E4">
            <w:pPr>
              <w:pStyle w:val="Ttulo4"/>
            </w:pPr>
            <w:r>
              <w:t>{d.lastname}</w:t>
            </w:r>
          </w:p>
          <w:p w14:paraId="3E27B93B" w14:textId="77777777" w:rsidR="00036450" w:rsidRPr="0059649E" w:rsidRDefault="004C4BE5" w:rsidP="00B359E4">
            <w:pPr>
              <w:pStyle w:val="Fecha"/>
            </w:pPr>
            <w:sdt>
              <w:sdtPr>
                <w:id w:val="201059472"/>
                <w:placeholder>
                  <w:docPart w:val="E4E022D2F3EC448B84C332393C44785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B6146D28C8E2462DB21E44FA55016AB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4F9D052" w14:textId="77777777" w:rsidR="00CC0C6D" w:rsidRPr="0059649E" w:rsidRDefault="004C4BE5" w:rsidP="00CC0C6D">
            <w:sdt>
              <w:sdtPr>
                <w:id w:val="1002478056"/>
                <w:placeholder>
                  <w:docPart w:val="5024AE502B674916A2FBD38528A7C864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14:paraId="4EB9A2FE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42AED5DF" w14:textId="77777777" w:rsidR="00036450" w:rsidRPr="0059649E" w:rsidRDefault="004C4BE5" w:rsidP="00B359E4">
            <w:pPr>
              <w:pStyle w:val="Ttulo4"/>
            </w:pPr>
            <w:sdt>
              <w:sdtPr>
                <w:id w:val="1241451579"/>
                <w:placeholder>
                  <w:docPart w:val="F194D89E01714F269C1D8D427C3F261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484F9F8E" w14:textId="77777777" w:rsidR="00036450" w:rsidRPr="0059649E" w:rsidRDefault="004C4BE5" w:rsidP="00B359E4">
            <w:pPr>
              <w:pStyle w:val="Fecha"/>
            </w:pPr>
            <w:sdt>
              <w:sdtPr>
                <w:id w:val="-2093458329"/>
                <w:placeholder>
                  <w:docPart w:val="A3A57D97669C4968B5FF82162F88D9A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3F38485071C24092BE201100260B301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31A8F8BB" w14:textId="77777777" w:rsidR="001424E5" w:rsidRPr="0059649E" w:rsidRDefault="004C4BE5" w:rsidP="001424E5">
            <w:sdt>
              <w:sdtPr>
                <w:id w:val="520518218"/>
                <w:placeholder>
                  <w:docPart w:val="F0D72108B3404313B441D3D5C2400DBB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3A5AF839" w14:textId="77777777" w:rsidR="004142CD" w:rsidRPr="0059649E" w:rsidRDefault="004142CD" w:rsidP="00036450"/>
          <w:sdt>
            <w:sdtPr>
              <w:id w:val="1001553383"/>
              <w:placeholder>
                <w:docPart w:val="E6BB3C84502747A4917F440DAB40E26E"/>
              </w:placeholder>
              <w:temporary/>
              <w:showingPlcHdr/>
              <w15:appearance w15:val="hidden"/>
            </w:sdtPr>
            <w:sdtEndPr/>
            <w:sdtContent>
              <w:p w14:paraId="4EF177D3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08EC0AE" w14:textId="77777777" w:rsidR="00036450" w:rsidRPr="0059649E" w:rsidRDefault="004C4BE5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D3CDF1AA0FB541E194248883556AF41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DB9185578E9340D4B2CBA4A02B8B4282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1F82A3B0" w14:textId="77777777" w:rsidR="00036450" w:rsidRPr="0059649E" w:rsidRDefault="004C4BE5" w:rsidP="00B359E4">
            <w:pPr>
              <w:pStyle w:val="Fecha"/>
            </w:pPr>
            <w:sdt>
              <w:sdtPr>
                <w:id w:val="157580464"/>
                <w:placeholder>
                  <w:docPart w:val="C20699D64BD14612B662E4072B58E3E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2725E2FAFE6948D2BD328E88638224A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1CE4D8F" w14:textId="77777777" w:rsidR="00036450" w:rsidRPr="0059649E" w:rsidRDefault="004C4BE5" w:rsidP="00036450">
            <w:sdt>
              <w:sdtPr>
                <w:id w:val="2029511879"/>
                <w:placeholder>
                  <w:docPart w:val="50ECE5F265F844189706233B70BB24F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128250C0" w14:textId="77777777" w:rsidR="004D3011" w:rsidRPr="0059649E" w:rsidRDefault="004D3011" w:rsidP="00036450"/>
          <w:p w14:paraId="2C609B82" w14:textId="77777777" w:rsidR="004D3011" w:rsidRPr="0059649E" w:rsidRDefault="004C4BE5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CC65972F6C57423D8108750080539E1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CAE93E46F2E44092931FE83F0831DD6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113AA831" w14:textId="77777777" w:rsidR="004D3011" w:rsidRPr="0059649E" w:rsidRDefault="004C4BE5" w:rsidP="00B359E4">
            <w:pPr>
              <w:pStyle w:val="Fecha"/>
            </w:pPr>
            <w:sdt>
              <w:sdtPr>
                <w:id w:val="1427539568"/>
                <w:placeholder>
                  <w:docPart w:val="6A49382671F0402A9EE481EF758A528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12E2F77905A14620964D85416CFE140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2530ABD" w14:textId="77777777" w:rsidR="004D3011" w:rsidRPr="0059649E" w:rsidRDefault="004C4BE5" w:rsidP="004D3011">
            <w:sdt>
              <w:sdtPr>
                <w:id w:val="-448162616"/>
                <w:placeholder>
                  <w:docPart w:val="EAF43E2DB80D46919093A519B87383A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16CFAB36" w14:textId="77777777" w:rsidR="004D3011" w:rsidRPr="0059649E" w:rsidRDefault="004D3011" w:rsidP="00036450"/>
          <w:p w14:paraId="37E7F316" w14:textId="77777777" w:rsidR="004D3011" w:rsidRPr="0059649E" w:rsidRDefault="004C4BE5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3BFAC31A871344E688D68CE09198486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69DC1DE122CE4BF9840E19A6CA0DF0F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8655CDF" w14:textId="77777777" w:rsidR="004D3011" w:rsidRPr="0059649E" w:rsidRDefault="004C4BE5" w:rsidP="00B359E4">
            <w:pPr>
              <w:pStyle w:val="Fecha"/>
            </w:pPr>
            <w:sdt>
              <w:sdtPr>
                <w:id w:val="-1949918139"/>
                <w:placeholder>
                  <w:docPart w:val="50E3F8FE88DB4F0282B3BC6315F2D58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6D12D5FCAF814069B6BA4F521C21A08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43A8B499" w14:textId="77777777" w:rsidR="004D3011" w:rsidRPr="0059649E" w:rsidRDefault="004C4BE5" w:rsidP="004D3011">
            <w:sdt>
              <w:sdtPr>
                <w:id w:val="-1480993500"/>
                <w:placeholder>
                  <w:docPart w:val="77BF9789B53141F4976F14CBD1C8163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3A252667" w14:textId="77777777" w:rsidR="004D3011" w:rsidRPr="0059649E" w:rsidRDefault="004D3011" w:rsidP="00036450"/>
          <w:sdt>
            <w:sdtPr>
              <w:id w:val="1669594239"/>
              <w:placeholder>
                <w:docPart w:val="7EEE567C163641AB8A034AD8FC2A3D28"/>
              </w:placeholder>
              <w:temporary/>
              <w:showingPlcHdr/>
              <w15:appearance w15:val="hidden"/>
            </w:sdtPr>
            <w:sdtEndPr/>
            <w:sdtContent>
              <w:p w14:paraId="3E3F0892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338AA00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7448CF90" wp14:editId="284FCEB6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48CD826" w14:textId="77777777" w:rsidR="0043117B" w:rsidRPr="0059649E" w:rsidRDefault="004C4BE5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8F2B1" w14:textId="77777777" w:rsidR="004C4BE5" w:rsidRDefault="004C4BE5" w:rsidP="000C45FF">
      <w:r>
        <w:separator/>
      </w:r>
    </w:p>
  </w:endnote>
  <w:endnote w:type="continuationSeparator" w:id="0">
    <w:p w14:paraId="70696040" w14:textId="77777777" w:rsidR="004C4BE5" w:rsidRDefault="004C4B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11441" w14:textId="77777777" w:rsidR="004C4BE5" w:rsidRDefault="004C4BE5" w:rsidP="000C45FF">
      <w:r>
        <w:separator/>
      </w:r>
    </w:p>
  </w:footnote>
  <w:footnote w:type="continuationSeparator" w:id="0">
    <w:p w14:paraId="21536596" w14:textId="77777777" w:rsidR="004C4BE5" w:rsidRDefault="004C4B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B39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BDA7520" wp14:editId="46CC0E7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51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4BE5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91651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953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cabrera\AppData\Local\Microsoft\Office\16.0\DTS\es-ES%7b3A6C9BE0-1A98-4CE1-A15E-D93AF597D886%7d\%7bBFD4A19A-A736-4F72-99C5-235A65596A6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F3EBB5A938497EB5614F7954115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73014-E8CB-4EED-915E-98B313D6F7E0}"/>
      </w:docPartPr>
      <w:docPartBody>
        <w:p w:rsidR="00000000" w:rsidRDefault="00DA62F9">
          <w:pPr>
            <w:pStyle w:val="F6F3EBB5A938497EB5614F7954115A72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97CC6C292B864F16802806823DC4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A48D-11BD-4DE9-8E2D-D684B40D23CE}"/>
      </w:docPartPr>
      <w:docPartBody>
        <w:p w:rsidR="00000000" w:rsidRDefault="00DA62F9">
          <w:pPr>
            <w:pStyle w:val="97CC6C292B864F16802806823DC4E34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D23DB9866A04278B6745F117DCC3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8D2F-A2B6-44E1-B91F-B59D459E0F5D}"/>
      </w:docPartPr>
      <w:docPartBody>
        <w:p w:rsidR="00081577" w:rsidRPr="0059649E" w:rsidRDefault="00DA62F9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DA62F9" w:rsidP="009260CD"/>
        <w:p w:rsidR="00000000" w:rsidRDefault="00DA62F9">
          <w:pPr>
            <w:pStyle w:val="0D23DB9866A04278B6745F117DCC3ECF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46B8AEBF97804F40B503D2898F6C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A6AA1-2301-4A49-819B-FB620DF3C21F}"/>
      </w:docPartPr>
      <w:docPartBody>
        <w:p w:rsidR="00000000" w:rsidRDefault="00DA62F9">
          <w:pPr>
            <w:pStyle w:val="46B8AEBF97804F40B503D2898F6C530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D4E91770E73470596817B17EB058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0B233-B5FA-476F-9ECE-D4715E903F79}"/>
      </w:docPartPr>
      <w:docPartBody>
        <w:p w:rsidR="00000000" w:rsidRDefault="00DA62F9">
          <w:pPr>
            <w:pStyle w:val="9D4E91770E73470596817B17EB058FE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DD2591224DA4BB58C9840D74A203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D1D44-D9A4-4F76-B719-83E07DD7939E}"/>
      </w:docPartPr>
      <w:docPartBody>
        <w:p w:rsidR="00000000" w:rsidRDefault="00DA62F9">
          <w:pPr>
            <w:pStyle w:val="EDD2591224DA4BB58C9840D74A2037BC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3D864EA98C8B4B389F58F21DD40F1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9C559-132A-484F-B947-697B76C7A9E0}"/>
      </w:docPartPr>
      <w:docPartBody>
        <w:p w:rsidR="00000000" w:rsidRDefault="00DA62F9">
          <w:pPr>
            <w:pStyle w:val="3D864EA98C8B4B389F58F21DD40F198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1B8AEFC7E2B6458F98B754FB9498E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DCE7B-CD79-47A5-AA74-35259BEE3F96}"/>
      </w:docPartPr>
      <w:docPartBody>
        <w:p w:rsidR="00000000" w:rsidRDefault="00DA62F9">
          <w:pPr>
            <w:pStyle w:val="1B8AEFC7E2B6458F98B754FB9498E007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C56D8C828923467EB7DE9301550E7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D0FB-0C2D-4E21-BE5E-380A98C0CF5B}"/>
      </w:docPartPr>
      <w:docPartBody>
        <w:p w:rsidR="00000000" w:rsidRDefault="00DA62F9">
          <w:pPr>
            <w:pStyle w:val="C56D8C828923467EB7DE9301550E7C1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36630B4439E4DA8968F02F352343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F223-E3AF-46B1-86C5-0364FDAE27D1}"/>
      </w:docPartPr>
      <w:docPartBody>
        <w:p w:rsidR="00000000" w:rsidRDefault="00DA62F9">
          <w:pPr>
            <w:pStyle w:val="936630B4439E4DA8968F02F352343385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4BB6F2DF47F74A7DAA217A026C4F3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65CC8-CB41-4903-ACA3-DCE99BDEF32E}"/>
      </w:docPartPr>
      <w:docPartBody>
        <w:p w:rsidR="00000000" w:rsidRDefault="00DA62F9">
          <w:pPr>
            <w:pStyle w:val="4BB6F2DF47F74A7DAA217A026C4F316D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54DDD5253CD642AA919EA4988D1C0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CFD56-67BA-4435-8F53-A32016AE6C8A}"/>
      </w:docPartPr>
      <w:docPartBody>
        <w:p w:rsidR="00000000" w:rsidRDefault="00DA62F9">
          <w:pPr>
            <w:pStyle w:val="54DDD5253CD642AA919EA4988D1C0C03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6ECA0053CE7B4035A1BD2341C458C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0F27-35E1-4F54-8D5A-75A85BBED5A8}"/>
      </w:docPartPr>
      <w:docPartBody>
        <w:p w:rsidR="00000000" w:rsidRDefault="00DA62F9">
          <w:pPr>
            <w:pStyle w:val="6ECA0053CE7B4035A1BD2341C458C4E8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BF8CFB3F56924C37902A35B14AD39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26645-EC6E-4D26-AD8A-6F91275B0A5A}"/>
      </w:docPartPr>
      <w:docPartBody>
        <w:p w:rsidR="00000000" w:rsidRDefault="00DA62F9">
          <w:pPr>
            <w:pStyle w:val="BF8CFB3F56924C37902A35B14AD39A25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E1B30F92D15A482B9245A010242F6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EF1C-3F0B-4D2A-AD5B-890FA8FEDD45}"/>
      </w:docPartPr>
      <w:docPartBody>
        <w:p w:rsidR="00000000" w:rsidRDefault="00DA62F9">
          <w:pPr>
            <w:pStyle w:val="E1B30F92D15A482B9245A010242F636E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9DC7137A099A41F3A787983CFEB04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31162-61FA-466B-AF61-CCFB53211FEE}"/>
      </w:docPartPr>
      <w:docPartBody>
        <w:p w:rsidR="00000000" w:rsidRDefault="00DA62F9">
          <w:pPr>
            <w:pStyle w:val="9DC7137A099A41F3A787983CFEB04C77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E4E022D2F3EC448B84C332393C447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4BE7-3916-450A-8527-3351A673B132}"/>
      </w:docPartPr>
      <w:docPartBody>
        <w:p w:rsidR="00000000" w:rsidRDefault="00DA62F9">
          <w:pPr>
            <w:pStyle w:val="E4E022D2F3EC448B84C332393C447856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6146D28C8E2462DB21E44FA55016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234F2-C2B0-4D07-8F7F-E09F8DF01796}"/>
      </w:docPartPr>
      <w:docPartBody>
        <w:p w:rsidR="00000000" w:rsidRDefault="00DA62F9">
          <w:pPr>
            <w:pStyle w:val="B6146D28C8E2462DB21E44FA55016AB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5024AE502B674916A2FBD38528A7C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25811-D45D-4111-8011-0CD363FA5A27}"/>
      </w:docPartPr>
      <w:docPartBody>
        <w:p w:rsidR="00000000" w:rsidRDefault="00DA62F9">
          <w:pPr>
            <w:pStyle w:val="5024AE502B674916A2FBD38528A7C864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F194D89E01714F269C1D8D427C3F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F955D-366C-4B67-8B1D-79D079037496}"/>
      </w:docPartPr>
      <w:docPartBody>
        <w:p w:rsidR="00000000" w:rsidRDefault="00DA62F9">
          <w:pPr>
            <w:pStyle w:val="F194D89E01714F269C1D8D427C3F2618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A3A57D97669C4968B5FF82162F88D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D5244-1DCA-4BFF-9850-4B017A8AE3F9}"/>
      </w:docPartPr>
      <w:docPartBody>
        <w:p w:rsidR="00000000" w:rsidRDefault="00DA62F9">
          <w:pPr>
            <w:pStyle w:val="A3A57D97669C4968B5FF82162F88D9A4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3F38485071C24092BE201100260B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B27E6-E0FE-40F0-AB8D-483E65F01C94}"/>
      </w:docPartPr>
      <w:docPartBody>
        <w:p w:rsidR="00000000" w:rsidRDefault="00DA62F9">
          <w:pPr>
            <w:pStyle w:val="3F38485071C24092BE201100260B301E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F0D72108B3404313B441D3D5C240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B6EA3-38F3-4F89-A299-12E630DAD6A9}"/>
      </w:docPartPr>
      <w:docPartBody>
        <w:p w:rsidR="00000000" w:rsidRDefault="00DA62F9">
          <w:pPr>
            <w:pStyle w:val="F0D72108B3404313B441D3D5C2400DBB"/>
          </w:pPr>
          <w:r w:rsidRPr="0059649E">
            <w:rPr>
              <w:lang w:bidi="es-ES"/>
            </w:rPr>
            <w:t>[Puede presumir de sus buenas notas y mencionar las recompensas y honores recibidos. No dude</w:t>
          </w:r>
          <w:r w:rsidRPr="0059649E">
            <w:rPr>
              <w:lang w:bidi="es-ES"/>
            </w:rPr>
            <w:t xml:space="preserve"> en comentar brevemente sus tareas actuales].</w:t>
          </w:r>
        </w:p>
      </w:docPartBody>
    </w:docPart>
    <w:docPart>
      <w:docPartPr>
        <w:name w:val="E6BB3C84502747A4917F440DAB40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E55E-9147-4B5F-AA6F-B81627FFAF8F}"/>
      </w:docPartPr>
      <w:docPartBody>
        <w:p w:rsidR="00000000" w:rsidRDefault="00DA62F9">
          <w:pPr>
            <w:pStyle w:val="E6BB3C84502747A4917F440DAB40E26E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D3CDF1AA0FB541E194248883556AF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937BF-EA9B-492B-8CB2-087BF9D9B7AC}"/>
      </w:docPartPr>
      <w:docPartBody>
        <w:p w:rsidR="00000000" w:rsidRDefault="00DA62F9">
          <w:pPr>
            <w:pStyle w:val="D3CDF1AA0FB541E194248883556AF410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DB9185578E9340D4B2CBA4A02B8B4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8FE3A-54FC-45C6-8967-E0F1D8F96EEC}"/>
      </w:docPartPr>
      <w:docPartBody>
        <w:p w:rsidR="00000000" w:rsidRDefault="00DA62F9">
          <w:pPr>
            <w:pStyle w:val="DB9185578E9340D4B2CBA4A02B8B4282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C20699D64BD14612B662E4072B58E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6788A-895D-4FD3-80BD-D25AD161E29F}"/>
      </w:docPartPr>
      <w:docPartBody>
        <w:p w:rsidR="00000000" w:rsidRDefault="00DA62F9">
          <w:pPr>
            <w:pStyle w:val="C20699D64BD14612B662E4072B58E3E0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2725E2FAFE6948D2BD328E8863822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54F2D-DEC5-47F7-A9AA-9A08FBF619E1}"/>
      </w:docPartPr>
      <w:docPartBody>
        <w:p w:rsidR="00000000" w:rsidRDefault="00DA62F9">
          <w:pPr>
            <w:pStyle w:val="2725E2FAFE6948D2BD328E88638224AB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50ECE5F265F844189706233B70BB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2202-ED19-422F-A2F6-9493DDDCB65F}"/>
      </w:docPartPr>
      <w:docPartBody>
        <w:p w:rsidR="00000000" w:rsidRDefault="00DA62F9">
          <w:pPr>
            <w:pStyle w:val="50ECE5F265F844189706233B70BB24FD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CC65972F6C57423D8108750080539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418D0-3AC0-4763-9668-8C8C4B417F79}"/>
      </w:docPartPr>
      <w:docPartBody>
        <w:p w:rsidR="00000000" w:rsidRDefault="00DA62F9">
          <w:pPr>
            <w:pStyle w:val="CC65972F6C57423D8108750080539E18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CAE93E46F2E44092931FE83F0831D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D3E3B-5CB5-4C9D-91D0-2EBC66FEACD4}"/>
      </w:docPartPr>
      <w:docPartBody>
        <w:p w:rsidR="00000000" w:rsidRDefault="00DA62F9">
          <w:pPr>
            <w:pStyle w:val="CAE93E46F2E44092931FE83F0831DD60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6A49382671F0402A9EE481EF758A5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839-08C1-428C-9982-46425E2A60BB}"/>
      </w:docPartPr>
      <w:docPartBody>
        <w:p w:rsidR="00000000" w:rsidRDefault="00DA62F9">
          <w:pPr>
            <w:pStyle w:val="6A49382671F0402A9EE481EF758A528D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12E2F77905A14620964D85416CFE1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C0CB-7688-4126-ACA5-77FF724D133B}"/>
      </w:docPartPr>
      <w:docPartBody>
        <w:p w:rsidR="00000000" w:rsidRDefault="00DA62F9">
          <w:pPr>
            <w:pStyle w:val="12E2F77905A14620964D85416CFE140B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EAF43E2DB80D46919093A519B873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CB513-DDFE-4C89-8768-DF40DA267D16}"/>
      </w:docPartPr>
      <w:docPartBody>
        <w:p w:rsidR="00000000" w:rsidRDefault="00DA62F9">
          <w:pPr>
            <w:pStyle w:val="EAF43E2DB80D46919093A519B87383AC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3BFAC31A871344E688D68CE09198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66F1-0D6C-46B3-893C-1B0E304347EA}"/>
      </w:docPartPr>
      <w:docPartBody>
        <w:p w:rsidR="00000000" w:rsidRDefault="00DA62F9">
          <w:pPr>
            <w:pStyle w:val="3BFAC31A871344E688D68CE091984860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69DC1DE122CE4BF9840E19A6CA0D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02CEA-D73D-4BC8-B51E-CAD3112D657B}"/>
      </w:docPartPr>
      <w:docPartBody>
        <w:p w:rsidR="00000000" w:rsidRDefault="00DA62F9">
          <w:pPr>
            <w:pStyle w:val="69DC1DE122CE4BF9840E19A6CA0DF0FD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50E3F8FE88DB4F0282B3BC6315F2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54063-3B7B-47D0-86E7-A2632E077DEE}"/>
      </w:docPartPr>
      <w:docPartBody>
        <w:p w:rsidR="00000000" w:rsidRDefault="00DA62F9">
          <w:pPr>
            <w:pStyle w:val="50E3F8FE88DB4F0282B3BC6315F2D58D"/>
          </w:pPr>
          <w:r w:rsidRPr="0059649E">
            <w:rPr>
              <w:lang w:bidi="es-ES"/>
            </w:rPr>
            <w:t xml:space="preserve">[Fecha de </w:t>
          </w:r>
          <w:r w:rsidRPr="0059649E">
            <w:rPr>
              <w:lang w:bidi="es-ES"/>
            </w:rPr>
            <w:t>inicio]</w:t>
          </w:r>
        </w:p>
      </w:docPartBody>
    </w:docPart>
    <w:docPart>
      <w:docPartPr>
        <w:name w:val="6D12D5FCAF814069B6BA4F521C21A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7A6D1-8587-4986-9163-30F260F27F35}"/>
      </w:docPartPr>
      <w:docPartBody>
        <w:p w:rsidR="00000000" w:rsidRDefault="00DA62F9">
          <w:pPr>
            <w:pStyle w:val="6D12D5FCAF814069B6BA4F521C21A08C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77BF9789B53141F4976F14CBD1C8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F6C1-4E10-4837-A027-47EE7278830C}"/>
      </w:docPartPr>
      <w:docPartBody>
        <w:p w:rsidR="00000000" w:rsidRDefault="00DA62F9">
          <w:pPr>
            <w:pStyle w:val="77BF9789B53141F4976F14CBD1C8163E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7EEE567C163641AB8A034AD8FC2A3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1D465-00EA-4CC9-B550-00E94D4AADAC}"/>
      </w:docPartPr>
      <w:docPartBody>
        <w:p w:rsidR="00000000" w:rsidRDefault="00DA62F9">
          <w:pPr>
            <w:pStyle w:val="7EEE567C163641AB8A034AD8FC2A3D28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9"/>
    <w:rsid w:val="00D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5CB930023542C986BBA006B451781B">
    <w:name w:val="6E5CB930023542C986BBA006B451781B"/>
  </w:style>
  <w:style w:type="paragraph" w:customStyle="1" w:styleId="F6F3EBB5A938497EB5614F7954115A72">
    <w:name w:val="F6F3EBB5A938497EB5614F7954115A72"/>
  </w:style>
  <w:style w:type="paragraph" w:customStyle="1" w:styleId="97CC6C292B864F16802806823DC4E341">
    <w:name w:val="97CC6C292B864F16802806823DC4E341"/>
  </w:style>
  <w:style w:type="paragraph" w:customStyle="1" w:styleId="0D23DB9866A04278B6745F117DCC3ECF">
    <w:name w:val="0D23DB9866A04278B6745F117DCC3ECF"/>
  </w:style>
  <w:style w:type="paragraph" w:customStyle="1" w:styleId="46B8AEBF97804F40B503D2898F6C5309">
    <w:name w:val="46B8AEBF97804F40B503D2898F6C5309"/>
  </w:style>
  <w:style w:type="paragraph" w:customStyle="1" w:styleId="9D4E91770E73470596817B17EB058FE1">
    <w:name w:val="9D4E91770E73470596817B17EB058FE1"/>
  </w:style>
  <w:style w:type="paragraph" w:customStyle="1" w:styleId="EDD2591224DA4BB58C9840D74A2037BC">
    <w:name w:val="EDD2591224DA4BB58C9840D74A2037BC"/>
  </w:style>
  <w:style w:type="paragraph" w:customStyle="1" w:styleId="3D864EA98C8B4B389F58F21DD40F198E">
    <w:name w:val="3D864EA98C8B4B389F58F21DD40F198E"/>
  </w:style>
  <w:style w:type="paragraph" w:customStyle="1" w:styleId="1B8AEFC7E2B6458F98B754FB9498E007">
    <w:name w:val="1B8AEFC7E2B6458F98B754FB9498E007"/>
  </w:style>
  <w:style w:type="paragraph" w:customStyle="1" w:styleId="C56D8C828923467EB7DE9301550E7C14">
    <w:name w:val="C56D8C828923467EB7DE9301550E7C1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36630B4439E4DA8968F02F352343385">
    <w:name w:val="936630B4439E4DA8968F02F352343385"/>
  </w:style>
  <w:style w:type="paragraph" w:customStyle="1" w:styleId="4BB6F2DF47F74A7DAA217A026C4F316D">
    <w:name w:val="4BB6F2DF47F74A7DAA217A026C4F316D"/>
  </w:style>
  <w:style w:type="paragraph" w:customStyle="1" w:styleId="54DDD5253CD642AA919EA4988D1C0C03">
    <w:name w:val="54DDD5253CD642AA919EA4988D1C0C03"/>
  </w:style>
  <w:style w:type="paragraph" w:customStyle="1" w:styleId="6ECA0053CE7B4035A1BD2341C458C4E8">
    <w:name w:val="6ECA0053CE7B4035A1BD2341C458C4E8"/>
  </w:style>
  <w:style w:type="paragraph" w:customStyle="1" w:styleId="BF8CFB3F56924C37902A35B14AD39A25">
    <w:name w:val="BF8CFB3F56924C37902A35B14AD39A25"/>
  </w:style>
  <w:style w:type="paragraph" w:customStyle="1" w:styleId="E1B30F92D15A482B9245A010242F636E">
    <w:name w:val="E1B30F92D15A482B9245A010242F636E"/>
  </w:style>
  <w:style w:type="paragraph" w:customStyle="1" w:styleId="9DC7137A099A41F3A787983CFEB04C77">
    <w:name w:val="9DC7137A099A41F3A787983CFEB04C77"/>
  </w:style>
  <w:style w:type="paragraph" w:customStyle="1" w:styleId="FFFA92EEF242433EA639E682B8F90353">
    <w:name w:val="FFFA92EEF242433EA639E682B8F90353"/>
  </w:style>
  <w:style w:type="paragraph" w:customStyle="1" w:styleId="E4E022D2F3EC448B84C332393C447856">
    <w:name w:val="E4E022D2F3EC448B84C332393C447856"/>
  </w:style>
  <w:style w:type="paragraph" w:customStyle="1" w:styleId="B6146D28C8E2462DB21E44FA55016AB6">
    <w:name w:val="B6146D28C8E2462DB21E44FA55016AB6"/>
  </w:style>
  <w:style w:type="paragraph" w:customStyle="1" w:styleId="5024AE502B674916A2FBD38528A7C864">
    <w:name w:val="5024AE502B674916A2FBD38528A7C864"/>
  </w:style>
  <w:style w:type="paragraph" w:customStyle="1" w:styleId="F194D89E01714F269C1D8D427C3F2618">
    <w:name w:val="F194D89E01714F269C1D8D427C3F2618"/>
  </w:style>
  <w:style w:type="paragraph" w:customStyle="1" w:styleId="A3A57D97669C4968B5FF82162F88D9A4">
    <w:name w:val="A3A57D97669C4968B5FF82162F88D9A4"/>
  </w:style>
  <w:style w:type="paragraph" w:customStyle="1" w:styleId="3F38485071C24092BE201100260B301E">
    <w:name w:val="3F38485071C24092BE201100260B301E"/>
  </w:style>
  <w:style w:type="paragraph" w:customStyle="1" w:styleId="F0D72108B3404313B441D3D5C2400DBB">
    <w:name w:val="F0D72108B3404313B441D3D5C2400DBB"/>
  </w:style>
  <w:style w:type="paragraph" w:customStyle="1" w:styleId="E6BB3C84502747A4917F440DAB40E26E">
    <w:name w:val="E6BB3C84502747A4917F440DAB40E26E"/>
  </w:style>
  <w:style w:type="paragraph" w:customStyle="1" w:styleId="D3CDF1AA0FB541E194248883556AF410">
    <w:name w:val="D3CDF1AA0FB541E194248883556AF410"/>
  </w:style>
  <w:style w:type="paragraph" w:customStyle="1" w:styleId="DB9185578E9340D4B2CBA4A02B8B4282">
    <w:name w:val="DB9185578E9340D4B2CBA4A02B8B4282"/>
  </w:style>
  <w:style w:type="paragraph" w:customStyle="1" w:styleId="C20699D64BD14612B662E4072B58E3E0">
    <w:name w:val="C20699D64BD14612B662E4072B58E3E0"/>
  </w:style>
  <w:style w:type="paragraph" w:customStyle="1" w:styleId="2725E2FAFE6948D2BD328E88638224AB">
    <w:name w:val="2725E2FAFE6948D2BD328E88638224AB"/>
  </w:style>
  <w:style w:type="paragraph" w:customStyle="1" w:styleId="50ECE5F265F844189706233B70BB24FD">
    <w:name w:val="50ECE5F265F844189706233B70BB24FD"/>
  </w:style>
  <w:style w:type="paragraph" w:customStyle="1" w:styleId="CC65972F6C57423D8108750080539E18">
    <w:name w:val="CC65972F6C57423D8108750080539E18"/>
  </w:style>
  <w:style w:type="paragraph" w:customStyle="1" w:styleId="CAE93E46F2E44092931FE83F0831DD60">
    <w:name w:val="CAE93E46F2E44092931FE83F0831DD60"/>
  </w:style>
  <w:style w:type="paragraph" w:customStyle="1" w:styleId="6A49382671F0402A9EE481EF758A528D">
    <w:name w:val="6A49382671F0402A9EE481EF758A528D"/>
  </w:style>
  <w:style w:type="paragraph" w:customStyle="1" w:styleId="12E2F77905A14620964D85416CFE140B">
    <w:name w:val="12E2F77905A14620964D85416CFE140B"/>
  </w:style>
  <w:style w:type="paragraph" w:customStyle="1" w:styleId="EAF43E2DB80D46919093A519B87383AC">
    <w:name w:val="EAF43E2DB80D46919093A519B87383AC"/>
  </w:style>
  <w:style w:type="paragraph" w:customStyle="1" w:styleId="3BFAC31A871344E688D68CE091984860">
    <w:name w:val="3BFAC31A871344E688D68CE091984860"/>
  </w:style>
  <w:style w:type="paragraph" w:customStyle="1" w:styleId="69DC1DE122CE4BF9840E19A6CA0DF0FD">
    <w:name w:val="69DC1DE122CE4BF9840E19A6CA0DF0FD"/>
  </w:style>
  <w:style w:type="paragraph" w:customStyle="1" w:styleId="50E3F8FE88DB4F0282B3BC6315F2D58D">
    <w:name w:val="50E3F8FE88DB4F0282B3BC6315F2D58D"/>
  </w:style>
  <w:style w:type="paragraph" w:customStyle="1" w:styleId="6D12D5FCAF814069B6BA4F521C21A08C">
    <w:name w:val="6D12D5FCAF814069B6BA4F521C21A08C"/>
  </w:style>
  <w:style w:type="paragraph" w:customStyle="1" w:styleId="77BF9789B53141F4976F14CBD1C8163E">
    <w:name w:val="77BF9789B53141F4976F14CBD1C8163E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7EEE567C163641AB8A034AD8FC2A3D28">
    <w:name w:val="7EEE567C163641AB8A034AD8FC2A3D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{BFD4A19A-A736-4F72-99C5-235A65596A6E}tf00546271_win32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2020-10-19T03:02:00Z</dcterms:created>
  <dcterms:modified xsi:type="dcterms:W3CDTF">2020-10-19T03:04:00Z</dcterms:modified>
</cp:coreProperties>
</file>